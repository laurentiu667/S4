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FEB" w14:textId="77777777" w:rsidR="004E772F" w:rsidRPr="004E772F" w:rsidRDefault="004E772F" w:rsidP="004E772F">
      <w:pPr>
        <w:pStyle w:val="Titre"/>
      </w:pPr>
      <w:r w:rsidRPr="004E772F">
        <w:t>ANNEXE 17 - Les collections – Stack , Vector , List, etc.</w:t>
      </w:r>
    </w:p>
    <w:p w14:paraId="3B5188A2" w14:textId="77777777" w:rsidR="004E772F" w:rsidRPr="004E772F" w:rsidRDefault="004E772F" w:rsidP="004E772F">
      <w:pPr>
        <w:spacing w:after="0"/>
        <w:rPr>
          <w:b/>
        </w:rPr>
      </w:pPr>
    </w:p>
    <w:p w14:paraId="658F3988" w14:textId="77777777" w:rsidR="004E772F" w:rsidRPr="004E772F" w:rsidRDefault="004E772F" w:rsidP="004E772F">
      <w:pPr>
        <w:spacing w:after="0"/>
        <w:rPr>
          <w:lang w:val="fr-FR"/>
        </w:rPr>
      </w:pPr>
    </w:p>
    <w:p w14:paraId="429EF45E" w14:textId="77777777" w:rsidR="004E772F" w:rsidRPr="004E772F" w:rsidRDefault="004E772F" w:rsidP="004E772F">
      <w:pPr>
        <w:pStyle w:val="Titre2"/>
        <w:rPr>
          <w:lang w:val="fr-FR"/>
        </w:rPr>
      </w:pPr>
      <w:r w:rsidRPr="004E772F">
        <w:rPr>
          <w:lang w:val="fr-FR"/>
        </w:rPr>
        <w:t xml:space="preserve">Les Vectors </w:t>
      </w:r>
    </w:p>
    <w:p w14:paraId="67118B72" w14:textId="77777777" w:rsidR="004E772F" w:rsidRPr="004E772F" w:rsidRDefault="004E772F" w:rsidP="004E772F">
      <w:pPr>
        <w:spacing w:after="0"/>
        <w:rPr>
          <w:lang w:val="fr-FR"/>
        </w:rPr>
      </w:pPr>
    </w:p>
    <w:p w14:paraId="271F7154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Une </w:t>
      </w:r>
      <w:r w:rsidRPr="004E772F">
        <w:rPr>
          <w:rStyle w:val="Accentuation"/>
          <w:lang w:val="fr-FR"/>
        </w:rPr>
        <w:t>Stack</w:t>
      </w:r>
      <w:r w:rsidRPr="004E772F">
        <w:rPr>
          <w:lang w:val="fr-FR"/>
        </w:rPr>
        <w:t xml:space="preserve"> est une mise en œuvre simple d’une classe plus générale : </w:t>
      </w:r>
      <w:r w:rsidRPr="004E772F">
        <w:rPr>
          <w:rStyle w:val="Accentuation"/>
          <w:lang w:val="fr-FR"/>
        </w:rPr>
        <w:t>Vector</w:t>
      </w:r>
    </w:p>
    <w:p w14:paraId="7C4B5FFB" w14:textId="77777777" w:rsidR="004E772F" w:rsidRP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Un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vise à représenter un tableau d’objets, chaque item du tableau pouvant être accessible à partir de son index dans le tableau.</w:t>
      </w:r>
    </w:p>
    <w:p w14:paraId="72AE106C" w14:textId="77777777" w:rsidR="004E772F" w:rsidRDefault="004E772F" w:rsidP="004E772F">
      <w:pPr>
        <w:numPr>
          <w:ilvl w:val="0"/>
          <w:numId w:val="2"/>
        </w:numPr>
        <w:spacing w:after="0"/>
        <w:rPr>
          <w:lang w:val="fr-FR"/>
        </w:rPr>
      </w:pPr>
      <w:r w:rsidRPr="004E772F">
        <w:rPr>
          <w:lang w:val="fr-FR"/>
        </w:rPr>
        <w:t xml:space="preserve">Cependant, la capacité d’un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peut s’agrandir au fur et à mesure qu’on ajoute des items dans le </w:t>
      </w:r>
      <w:r w:rsidRPr="004E772F">
        <w:rPr>
          <w:rStyle w:val="Accentuation"/>
          <w:lang w:val="fr-FR"/>
        </w:rPr>
        <w:t>Vector</w:t>
      </w:r>
      <w:r w:rsidRPr="004E772F">
        <w:rPr>
          <w:lang w:val="fr-FR"/>
        </w:rPr>
        <w:t xml:space="preserve">  </w:t>
      </w:r>
      <w:r w:rsidRPr="004E772F">
        <w:rPr>
          <w:lang w:val="fr-FR"/>
        </w:rPr>
        <w:sym w:font="Wingdings" w:char="F0E0"/>
      </w:r>
      <w:r w:rsidRPr="004E772F">
        <w:rPr>
          <w:lang w:val="fr-FR"/>
        </w:rPr>
        <w:t xml:space="preserve"> allocation dynamique de mémoire</w:t>
      </w:r>
    </w:p>
    <w:p w14:paraId="1AB90356" w14:textId="77777777" w:rsidR="00A60413" w:rsidRPr="004E772F" w:rsidRDefault="00A60413" w:rsidP="004E772F">
      <w:pPr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Attention, il ne peut pas avoir d'éléments vides entre des éléments occupés à l'intérieur du </w:t>
      </w:r>
      <w:r w:rsidRPr="00A60413">
        <w:rPr>
          <w:rFonts w:ascii="Courier New" w:hAnsi="Courier New" w:cs="Courier New"/>
          <w:lang w:val="fr-FR"/>
        </w:rPr>
        <w:t>Vector</w:t>
      </w:r>
    </w:p>
    <w:p w14:paraId="46C1B6B6" w14:textId="77777777" w:rsidR="004E772F" w:rsidRPr="004E772F" w:rsidRDefault="004E772F" w:rsidP="004E772F">
      <w:pPr>
        <w:spacing w:after="0"/>
        <w:rPr>
          <w:lang w:val="fr-FR"/>
        </w:rPr>
      </w:pPr>
    </w:p>
    <w:p w14:paraId="108B2E00" w14:textId="77777777" w:rsidR="004E772F" w:rsidRPr="004E772F" w:rsidRDefault="004E772F" w:rsidP="004E772F">
      <w:pPr>
        <w:spacing w:after="0"/>
        <w:rPr>
          <w:lang w:val="fr-FR"/>
        </w:rPr>
      </w:pPr>
      <w:r w:rsidRPr="004E772F">
        <w:rPr>
          <w:lang w:val="fr-FR"/>
        </w:rPr>
        <w:t>EX. :</w:t>
      </w:r>
    </w:p>
    <w:p w14:paraId="46706D39" w14:textId="77777777" w:rsidR="004E772F" w:rsidRPr="004E772F" w:rsidRDefault="004E772F" w:rsidP="004E772F">
      <w:pPr>
        <w:spacing w:after="0"/>
        <w:rPr>
          <w:lang w:val="fr-FR"/>
        </w:rPr>
      </w:pPr>
    </w:p>
    <w:p w14:paraId="621AF886" w14:textId="77777777" w:rsidR="004E772F" w:rsidRPr="004E772F" w:rsidRDefault="004E772F" w:rsidP="004E772F">
      <w:pPr>
        <w:spacing w:after="0"/>
        <w:rPr>
          <w:b/>
          <w:bCs/>
          <w:i/>
        </w:rPr>
      </w:pPr>
      <w:r w:rsidRPr="004E772F">
        <w:rPr>
          <w:b/>
          <w:bCs/>
          <w:i/>
          <w:iCs/>
        </w:rPr>
        <w:t>Constructeurs</w:t>
      </w:r>
      <w:r w:rsidRPr="004E772F">
        <w:rPr>
          <w:b/>
          <w:bCs/>
          <w:i/>
        </w:rPr>
        <w:t xml:space="preserve"> :</w:t>
      </w:r>
    </w:p>
    <w:p w14:paraId="3FBD1E32" w14:textId="77777777" w:rsidR="004E772F" w:rsidRPr="004E772F" w:rsidRDefault="004E772F" w:rsidP="004E772F">
      <w:pPr>
        <w:spacing w:after="0"/>
      </w:pPr>
    </w:p>
    <w:p w14:paraId="553C451F" w14:textId="38A75F2F" w:rsidR="0030520A" w:rsidRPr="004E772F" w:rsidRDefault="004E772F" w:rsidP="0030520A">
      <w:pPr>
        <w:spacing w:after="0"/>
      </w:pPr>
      <w:r w:rsidRPr="004E772F">
        <w:rPr>
          <w:rStyle w:val="Accentuation"/>
          <w:lang w:val="fr-FR"/>
        </w:rPr>
        <w:t>Vector premier = new Vector(</w:t>
      </w:r>
      <w:r w:rsidRPr="004E772F">
        <w:rPr>
          <w:rStyle w:val="Accentuation"/>
        </w:rPr>
        <w:t>)</w:t>
      </w:r>
      <w:r w:rsidR="0030520A">
        <w:rPr>
          <w:rStyle w:val="Accentuation"/>
        </w:rPr>
        <w:t>;</w:t>
      </w:r>
      <w:r w:rsidRPr="004E772F">
        <w:t xml:space="preserve"> </w:t>
      </w:r>
      <w:sdt>
        <w:sdtPr>
          <w:id w:val="1492832555"/>
          <w:placeholder>
            <w:docPart w:val="DefaultPlaceholder_-1854013440"/>
          </w:placeholder>
        </w:sdtPr>
        <w:sdtContent>
          <w:r w:rsidR="00D832B4">
            <w:t>Quand tu crée un vecteur il y a de la mémoire aloué de 10 place donc de 0 …. 9</w:t>
          </w:r>
        </w:sdtContent>
      </w:sdt>
    </w:p>
    <w:p w14:paraId="043491C1" w14:textId="77777777" w:rsidR="004E772F" w:rsidRPr="004E772F" w:rsidRDefault="004E772F" w:rsidP="004E772F">
      <w:pPr>
        <w:spacing w:after="0"/>
      </w:pPr>
    </w:p>
    <w:p w14:paraId="6FC84445" w14:textId="77777777" w:rsidR="004E772F" w:rsidRPr="004E772F" w:rsidRDefault="004E772F" w:rsidP="004E772F">
      <w:pPr>
        <w:spacing w:after="0"/>
      </w:pPr>
    </w:p>
    <w:p w14:paraId="70EFFCE1" w14:textId="783CC067" w:rsidR="004E772F" w:rsidRPr="004E772F" w:rsidRDefault="004E772F" w:rsidP="0030520A">
      <w:pPr>
        <w:spacing w:after="0"/>
      </w:pPr>
      <w:r w:rsidRPr="004E772F">
        <w:rPr>
          <w:rStyle w:val="Accentuation"/>
        </w:rPr>
        <w:t>Vector deuxieme = new Vector(2)</w:t>
      </w:r>
      <w:r w:rsidR="0030520A">
        <w:rPr>
          <w:rStyle w:val="Accentuation"/>
        </w:rPr>
        <w:t>;</w:t>
      </w:r>
      <w:sdt>
        <w:sdtPr>
          <w:rPr>
            <w:rStyle w:val="Accentuation"/>
          </w:rPr>
          <w:id w:val="1176760019"/>
          <w:placeholder>
            <w:docPart w:val="DefaultPlaceholder_-1854013440"/>
          </w:placeholder>
        </w:sdtPr>
        <w:sdtContent>
          <w:r w:rsidR="00D832B4">
            <w:rPr>
              <w:rStyle w:val="Accentuation"/>
            </w:rPr>
            <w:t>Crée capacité de vecteur avec une capacité initiale de 2 place donc 0 1</w:t>
          </w:r>
        </w:sdtContent>
      </w:sdt>
    </w:p>
    <w:p w14:paraId="41C540A5" w14:textId="77777777" w:rsidR="004E772F" w:rsidRPr="004E772F" w:rsidRDefault="004E772F" w:rsidP="004E772F">
      <w:pPr>
        <w:spacing w:after="0"/>
      </w:pPr>
    </w:p>
    <w:p w14:paraId="474DCBFD" w14:textId="77777777" w:rsidR="004E772F" w:rsidRPr="004E772F" w:rsidRDefault="004E772F" w:rsidP="0030520A">
      <w:pPr>
        <w:spacing w:after="0"/>
      </w:pPr>
      <w:r w:rsidRPr="004E772F">
        <w:rPr>
          <w:rStyle w:val="Accentuation"/>
        </w:rPr>
        <w:t xml:space="preserve">Vector&lt;Double&gt; </w:t>
      </w:r>
      <w:r w:rsidR="0030520A">
        <w:rPr>
          <w:rStyle w:val="Accentuation"/>
        </w:rPr>
        <w:t>troisieme = new Vector&lt;Double&gt;(</w:t>
      </w:r>
      <w:r w:rsidRPr="004E772F">
        <w:rPr>
          <w:rStyle w:val="Accentuation"/>
        </w:rPr>
        <w:t>3)</w:t>
      </w:r>
      <w:r w:rsidR="0030520A">
        <w:t>;</w:t>
      </w:r>
      <w:sdt>
        <w:sdtPr>
          <w:id w:val="2135746791"/>
          <w:placeholder>
            <w:docPart w:val="DefaultPlaceholder_-1854013440"/>
          </w:placeholder>
          <w:showingPlcHdr/>
        </w:sdtPr>
        <w:sdtContent>
          <w:r w:rsidR="0030520A" w:rsidRPr="008457CE">
            <w:rPr>
              <w:rStyle w:val="Textedelespacerserv"/>
            </w:rPr>
            <w:t>Cliquez ou appuyez ici pour entrer du texte.</w:t>
          </w:r>
        </w:sdtContent>
      </w:sdt>
    </w:p>
    <w:p w14:paraId="0E977EC8" w14:textId="77777777" w:rsidR="004E772F" w:rsidRPr="004E772F" w:rsidRDefault="004E772F" w:rsidP="004E772F">
      <w:pPr>
        <w:spacing w:after="0"/>
        <w:rPr>
          <w:lang w:val="fr-FR"/>
        </w:rPr>
      </w:pPr>
    </w:p>
    <w:p w14:paraId="64E77846" w14:textId="77777777" w:rsidR="004E772F" w:rsidRPr="004E772F" w:rsidRDefault="004E772F" w:rsidP="004E772F">
      <w:pPr>
        <w:spacing w:after="0"/>
        <w:rPr>
          <w:b/>
          <w:i/>
          <w:lang w:val="fr-FR"/>
        </w:rPr>
      </w:pPr>
      <w:r w:rsidRPr="004E772F">
        <w:rPr>
          <w:b/>
          <w:i/>
          <w:lang w:val="fr-FR"/>
        </w:rPr>
        <w:t>Méthodes principales :</w:t>
      </w:r>
    </w:p>
    <w:p w14:paraId="1EFE096C" w14:textId="77777777" w:rsidR="004E772F" w:rsidRPr="004E772F" w:rsidRDefault="004E772F" w:rsidP="004E772F">
      <w:pPr>
        <w:spacing w:after="0"/>
        <w:rPr>
          <w:b/>
          <w:i/>
          <w:lang w:val="fr-FR"/>
        </w:rPr>
      </w:pPr>
    </w:p>
    <w:p w14:paraId="12BC2E9B" w14:textId="1D83D460" w:rsidR="004E772F" w:rsidRPr="00D832B4" w:rsidRDefault="004E772F" w:rsidP="0030520A">
      <w:pPr>
        <w:spacing w:after="0"/>
      </w:pPr>
      <w:r w:rsidRPr="00D832B4">
        <w:rPr>
          <w:rStyle w:val="Accentuation"/>
        </w:rPr>
        <w:t>void add ( Object o )</w:t>
      </w:r>
      <w:r w:rsidRPr="00D832B4">
        <w:t xml:space="preserve"> : </w:t>
      </w:r>
      <w:r w:rsidR="00D832B4" w:rsidRPr="00D832B4">
        <w:t xml:space="preserve">Ajoute </w:t>
      </w:r>
      <w:r w:rsidR="00D832B4">
        <w:t>l objet o a la premiere place dispo dans le vecteur</w:t>
      </w:r>
    </w:p>
    <w:p w14:paraId="5854B6E4" w14:textId="77777777" w:rsidR="0030520A" w:rsidRPr="00D832B4" w:rsidRDefault="0030520A" w:rsidP="0030520A">
      <w:pPr>
        <w:spacing w:after="0"/>
      </w:pPr>
    </w:p>
    <w:p w14:paraId="44F926B7" w14:textId="77777777" w:rsidR="004E772F" w:rsidRPr="00D832B4" w:rsidRDefault="004E772F" w:rsidP="004E772F">
      <w:pPr>
        <w:spacing w:after="0"/>
      </w:pPr>
    </w:p>
    <w:p w14:paraId="254F04D0" w14:textId="6BD3B16D" w:rsidR="004E772F" w:rsidRPr="00D832B4" w:rsidRDefault="004E772F" w:rsidP="0030520A">
      <w:pPr>
        <w:spacing w:after="0"/>
      </w:pPr>
      <w:r w:rsidRPr="00D832B4">
        <w:rPr>
          <w:rStyle w:val="Accentuation"/>
        </w:rPr>
        <w:t>void insertElementAt ( Object o, int index )</w:t>
      </w:r>
      <w:r w:rsidRPr="00D832B4">
        <w:t xml:space="preserve"> : </w:t>
      </w:r>
      <w:r w:rsidR="00D832B4" w:rsidRPr="00D832B4">
        <w:t xml:space="preserve">si on veut inserer un </w:t>
      </w:r>
      <w:r w:rsidR="00D832B4">
        <w:t>objet dans une place precise faut ajouter le int et ensuite l index. Et pousse les element suivant si necessaire</w:t>
      </w:r>
    </w:p>
    <w:p w14:paraId="63785A3B" w14:textId="77777777" w:rsidR="0030520A" w:rsidRPr="00D832B4" w:rsidRDefault="0030520A" w:rsidP="0030520A">
      <w:pPr>
        <w:spacing w:after="0"/>
      </w:pPr>
    </w:p>
    <w:p w14:paraId="1B2A6BE4" w14:textId="77777777" w:rsidR="004E772F" w:rsidRPr="00D832B4" w:rsidRDefault="004E772F" w:rsidP="004E772F">
      <w:pPr>
        <w:spacing w:after="0"/>
      </w:pPr>
    </w:p>
    <w:p w14:paraId="4579D73B" w14:textId="137DA86C" w:rsidR="004E772F" w:rsidRPr="00D832B4" w:rsidRDefault="004E772F" w:rsidP="0030520A">
      <w:pPr>
        <w:spacing w:after="0"/>
      </w:pPr>
      <w:r w:rsidRPr="00D832B4">
        <w:rPr>
          <w:rStyle w:val="Accentuation"/>
        </w:rPr>
        <w:t>Object get ( int index )</w:t>
      </w:r>
      <w:r w:rsidRPr="00D832B4">
        <w:t xml:space="preserve"> : </w:t>
      </w:r>
      <w:r w:rsidR="00D832B4" w:rsidRPr="00D832B4">
        <w:t>retourne un</w:t>
      </w:r>
      <w:r w:rsidR="00D832B4">
        <w:t>e reference a l objet present a cet index</w:t>
      </w:r>
    </w:p>
    <w:p w14:paraId="6E42BE42" w14:textId="77777777" w:rsidR="0030520A" w:rsidRPr="00D832B4" w:rsidRDefault="0030520A" w:rsidP="0030520A">
      <w:pPr>
        <w:spacing w:after="0"/>
      </w:pPr>
    </w:p>
    <w:p w14:paraId="1189E34A" w14:textId="77777777" w:rsidR="004E772F" w:rsidRPr="00D832B4" w:rsidRDefault="004E772F" w:rsidP="004E772F">
      <w:pPr>
        <w:spacing w:after="0"/>
      </w:pPr>
    </w:p>
    <w:p w14:paraId="71E1445A" w14:textId="363641FF" w:rsidR="004E772F" w:rsidRPr="00D832B4" w:rsidRDefault="004E772F" w:rsidP="0030520A">
      <w:pPr>
        <w:spacing w:after="0"/>
      </w:pPr>
      <w:r w:rsidRPr="00D832B4">
        <w:rPr>
          <w:rStyle w:val="Accentuation"/>
        </w:rPr>
        <w:lastRenderedPageBreak/>
        <w:t>Object remove ( int index):</w:t>
      </w:r>
      <w:r w:rsidRPr="00D832B4">
        <w:t xml:space="preserve"> </w:t>
      </w:r>
      <w:r w:rsidR="00D832B4" w:rsidRPr="00D832B4">
        <w:t>retourne u</w:t>
      </w:r>
      <w:r w:rsidR="00D832B4">
        <w:t>ne refernce de l objet et le retire du vecteur</w:t>
      </w:r>
    </w:p>
    <w:p w14:paraId="6A0832EB" w14:textId="77777777" w:rsidR="0030520A" w:rsidRPr="00D832B4" w:rsidRDefault="0030520A" w:rsidP="0030520A">
      <w:pPr>
        <w:spacing w:after="0"/>
      </w:pPr>
    </w:p>
    <w:p w14:paraId="579655E2" w14:textId="77777777" w:rsidR="004E772F" w:rsidRPr="00D832B4" w:rsidRDefault="004E772F" w:rsidP="004E772F">
      <w:pPr>
        <w:spacing w:after="0"/>
      </w:pPr>
    </w:p>
    <w:p w14:paraId="3D69AA40" w14:textId="00667D82" w:rsidR="004E772F" w:rsidRPr="00D832B4" w:rsidRDefault="004E772F" w:rsidP="0030520A">
      <w:pPr>
        <w:spacing w:after="0"/>
      </w:pPr>
      <w:r w:rsidRPr="00D832B4">
        <w:rPr>
          <w:rStyle w:val="Accentuation"/>
        </w:rPr>
        <w:t>boolean remove ( Object o ):</w:t>
      </w:r>
      <w:r w:rsidRPr="00D832B4">
        <w:t xml:space="preserve"> </w:t>
      </w:r>
      <w:r w:rsidR="00D832B4" w:rsidRPr="00D832B4">
        <w:t>retourne la pr</w:t>
      </w:r>
      <w:r w:rsidR="00D832B4">
        <w:t>emiere occurrence de l objet passé en parametre</w:t>
      </w:r>
    </w:p>
    <w:p w14:paraId="19B5295A" w14:textId="77777777" w:rsidR="0030520A" w:rsidRPr="00D832B4" w:rsidRDefault="0030520A" w:rsidP="0030520A">
      <w:pPr>
        <w:spacing w:after="0"/>
      </w:pPr>
    </w:p>
    <w:p w14:paraId="56001BD7" w14:textId="77777777" w:rsidR="004E772F" w:rsidRPr="00D832B4" w:rsidRDefault="004E772F" w:rsidP="004E772F">
      <w:pPr>
        <w:spacing w:after="0"/>
      </w:pPr>
    </w:p>
    <w:p w14:paraId="5D38DF25" w14:textId="4DDB1A3F" w:rsidR="004E772F" w:rsidRPr="00FA2437" w:rsidRDefault="004E772F" w:rsidP="0030520A">
      <w:pPr>
        <w:spacing w:after="0"/>
      </w:pPr>
      <w:r w:rsidRPr="00FA2437">
        <w:rPr>
          <w:rStyle w:val="Accentuation"/>
        </w:rPr>
        <w:t>boolean contains (Object o ):</w:t>
      </w:r>
      <w:r w:rsidRPr="00FA2437">
        <w:t xml:space="preserve"> </w:t>
      </w:r>
      <w:r w:rsidR="00D832B4">
        <w:t>pour vérifier si un element est contenu dans le vecteur</w:t>
      </w:r>
    </w:p>
    <w:p w14:paraId="69D578B0" w14:textId="77777777" w:rsidR="0030520A" w:rsidRPr="00FA2437" w:rsidRDefault="0030520A" w:rsidP="0030520A">
      <w:pPr>
        <w:spacing w:after="0"/>
      </w:pPr>
    </w:p>
    <w:p w14:paraId="3D83E782" w14:textId="77777777" w:rsidR="004E772F" w:rsidRPr="00FA2437" w:rsidRDefault="004E772F" w:rsidP="004E772F">
      <w:pPr>
        <w:spacing w:after="0"/>
      </w:pPr>
    </w:p>
    <w:p w14:paraId="08552B77" w14:textId="2ADD7B5A" w:rsidR="004E772F" w:rsidRPr="004E772F" w:rsidRDefault="004E772F" w:rsidP="004E772F">
      <w:pPr>
        <w:spacing w:after="0"/>
      </w:pPr>
      <w:r w:rsidRPr="004E772F">
        <w:rPr>
          <w:rStyle w:val="Accentuation"/>
        </w:rPr>
        <w:t>void trimToSize():</w:t>
      </w:r>
      <w:r w:rsidRPr="004E772F">
        <w:t xml:space="preserve"> </w:t>
      </w:r>
      <w:r w:rsidR="00D832B4">
        <w:t>si on a un vecteur avec 2 element dans le vecteur il vas enlever les 8 autres, car elle sont innutile</w:t>
      </w:r>
    </w:p>
    <w:p w14:paraId="4671216A" w14:textId="77777777" w:rsidR="004E772F" w:rsidRPr="004E772F" w:rsidRDefault="004E772F" w:rsidP="004E772F">
      <w:pPr>
        <w:spacing w:after="0"/>
      </w:pPr>
    </w:p>
    <w:p w14:paraId="7D1BA749" w14:textId="77777777" w:rsidR="004E772F" w:rsidRDefault="004E772F" w:rsidP="004E772F">
      <w:pPr>
        <w:spacing w:after="0"/>
      </w:pPr>
    </w:p>
    <w:p w14:paraId="28ED9C2C" w14:textId="77777777" w:rsidR="004E772F" w:rsidRDefault="004E772F" w:rsidP="004E772F">
      <w:pPr>
        <w:spacing w:after="0"/>
      </w:pPr>
    </w:p>
    <w:p w14:paraId="76102A43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51BE4F90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30E45B25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0A672988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4AB141CC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6FFBE1AD" w14:textId="77777777" w:rsidR="00D832B4" w:rsidRDefault="00D832B4" w:rsidP="004E772F">
      <w:pPr>
        <w:spacing w:after="0"/>
        <w:rPr>
          <w:rStyle w:val="Accentuation"/>
          <w:lang w:val="en-CA"/>
        </w:rPr>
      </w:pPr>
    </w:p>
    <w:p w14:paraId="4D4723D6" w14:textId="5A649A34" w:rsidR="004E772F" w:rsidRPr="00D96E7B" w:rsidRDefault="004E772F" w:rsidP="004E772F">
      <w:pPr>
        <w:spacing w:after="0"/>
        <w:rPr>
          <w:rStyle w:val="Accentuation"/>
          <w:rFonts w:ascii="Bell MT" w:hAnsi="Bell MT"/>
          <w:iCs w:val="0"/>
          <w:sz w:val="24"/>
        </w:rPr>
      </w:pPr>
      <w:r w:rsidRPr="00D96E7B">
        <w:rPr>
          <w:rStyle w:val="Accentuation"/>
        </w:rPr>
        <w:t>premier.add ( new Integer ( 5 ) );</w:t>
      </w:r>
      <w:r w:rsidR="00D96E7B" w:rsidRPr="00D96E7B">
        <w:rPr>
          <w:rStyle w:val="Accentuation"/>
        </w:rPr>
        <w:t xml:space="preserve"> ajoute 5 a la pr</w:t>
      </w:r>
      <w:r w:rsidR="00D96E7B">
        <w:rPr>
          <w:rStyle w:val="Accentuation"/>
        </w:rPr>
        <w:t>emiere liste</w:t>
      </w:r>
    </w:p>
    <w:p w14:paraId="3D369DF0" w14:textId="77777777" w:rsidR="004E772F" w:rsidRPr="00D96E7B" w:rsidRDefault="004E772F" w:rsidP="004E772F">
      <w:pPr>
        <w:spacing w:after="0"/>
      </w:pPr>
    </w:p>
    <w:p w14:paraId="7355C7D1" w14:textId="6324D072" w:rsidR="004E772F" w:rsidRPr="004E772F" w:rsidRDefault="004E772F" w:rsidP="004E772F">
      <w:pPr>
        <w:spacing w:after="0"/>
      </w:pPr>
      <w:r w:rsidRPr="004E772F">
        <w:rPr>
          <w:rStyle w:val="Accentuation"/>
          <w:lang w:val="en-CA"/>
        </w:rPr>
        <w:t>premier.size() ??</w:t>
      </w:r>
      <w:r w:rsidRPr="004E772F">
        <w:rPr>
          <w:lang w:val="en-CA"/>
        </w:rPr>
        <w:t xml:space="preserve"> </w:t>
      </w:r>
      <w:r w:rsidRPr="004E772F">
        <w:t xml:space="preserve">( </w:t>
      </w:r>
      <w:r w:rsidRPr="004E772F">
        <w:rPr>
          <w:i/>
          <w:iCs/>
        </w:rPr>
        <w:t>nombre d'éléments du Vecteur</w:t>
      </w:r>
      <w:r w:rsidRPr="004E772F">
        <w:t xml:space="preserve"> ) = </w:t>
      </w:r>
      <w:sdt>
        <w:sdtPr>
          <w:id w:val="1194502499"/>
          <w:placeholder>
            <w:docPart w:val="DefaultPlaceholder_-1854013440"/>
          </w:placeholder>
        </w:sdtPr>
        <w:sdtContent>
          <w:r w:rsidR="00D96E7B">
            <w:t>1</w:t>
          </w:r>
        </w:sdtContent>
      </w:sdt>
    </w:p>
    <w:p w14:paraId="3CDF8FA4" w14:textId="77777777" w:rsidR="004E772F" w:rsidRPr="004E772F" w:rsidRDefault="004E772F" w:rsidP="004E772F">
      <w:pPr>
        <w:spacing w:after="0"/>
      </w:pPr>
    </w:p>
    <w:p w14:paraId="67966403" w14:textId="30DE6456" w:rsidR="004E772F" w:rsidRPr="004E772F" w:rsidRDefault="004E772F" w:rsidP="004E772F">
      <w:pPr>
        <w:spacing w:after="0"/>
      </w:pPr>
      <w:r w:rsidRPr="004E772F">
        <w:rPr>
          <w:rStyle w:val="Accentuation"/>
        </w:rPr>
        <w:t>premier.capacity() ??</w:t>
      </w:r>
      <w:r w:rsidRPr="004E772F">
        <w:t xml:space="preserve"> ( </w:t>
      </w:r>
      <w:r w:rsidRPr="004E772F">
        <w:rPr>
          <w:i/>
          <w:iCs/>
        </w:rPr>
        <w:t>capacité totale du Vecteur</w:t>
      </w:r>
      <w:r w:rsidRPr="004E772F">
        <w:t xml:space="preserve"> ) = </w:t>
      </w:r>
      <w:sdt>
        <w:sdtPr>
          <w:id w:val="-1654367479"/>
          <w:placeholder>
            <w:docPart w:val="DefaultPlaceholder_-1854013440"/>
          </w:placeholder>
        </w:sdtPr>
        <w:sdtContent>
          <w:r w:rsidR="00D96E7B">
            <w:t>10</w:t>
          </w:r>
        </w:sdtContent>
      </w:sdt>
    </w:p>
    <w:p w14:paraId="0F87B457" w14:textId="77777777" w:rsidR="004E772F" w:rsidRPr="004E772F" w:rsidRDefault="004E772F" w:rsidP="004E772F">
      <w:pPr>
        <w:spacing w:after="0"/>
      </w:pPr>
    </w:p>
    <w:p w14:paraId="641E1AA3" w14:textId="0B600227" w:rsidR="004E772F" w:rsidRPr="00D96E7B" w:rsidRDefault="004E772F" w:rsidP="004E772F">
      <w:pPr>
        <w:spacing w:after="0"/>
        <w:rPr>
          <w:rStyle w:val="Accentuation"/>
        </w:rPr>
      </w:pPr>
      <w:r w:rsidRPr="00D96E7B">
        <w:rPr>
          <w:rStyle w:val="Accentuation"/>
        </w:rPr>
        <w:t>deuxieme.add ( new Character ( 'u' )) ;</w:t>
      </w:r>
      <w:r w:rsidR="00D96E7B" w:rsidRPr="00D96E7B">
        <w:rPr>
          <w:rStyle w:val="Accentuation"/>
        </w:rPr>
        <w:t xml:space="preserve"> ajout</w:t>
      </w:r>
      <w:r w:rsidR="00D96E7B">
        <w:rPr>
          <w:rStyle w:val="Accentuation"/>
        </w:rPr>
        <w:t>e u a la premiere place</w:t>
      </w:r>
    </w:p>
    <w:p w14:paraId="71F0BF6C" w14:textId="77777777" w:rsidR="004E772F" w:rsidRPr="00D96E7B" w:rsidRDefault="004E772F" w:rsidP="004E772F">
      <w:pPr>
        <w:spacing w:after="0"/>
      </w:pPr>
    </w:p>
    <w:p w14:paraId="3BEC74C4" w14:textId="77777777" w:rsidR="004E772F" w:rsidRPr="00D96E7B" w:rsidRDefault="004E772F" w:rsidP="004E772F">
      <w:pPr>
        <w:spacing w:after="0"/>
      </w:pPr>
    </w:p>
    <w:p w14:paraId="794857A5" w14:textId="77777777" w:rsidR="004E772F" w:rsidRPr="004E772F" w:rsidRDefault="004E772F" w:rsidP="0030520A">
      <w:pPr>
        <w:spacing w:after="0"/>
        <w:rPr>
          <w:lang w:val="fr-FR"/>
        </w:rPr>
      </w:pPr>
      <w:r w:rsidRPr="004E772F">
        <w:rPr>
          <w:lang w:val="fr-FR"/>
        </w:rPr>
        <w:t xml:space="preserve">NOUVEAU JDK 1.5 </w:t>
      </w:r>
      <w:r w:rsidRPr="004E772F">
        <w:rPr>
          <w:lang w:val="fr-FR"/>
        </w:rPr>
        <w:sym w:font="Wingdings" w:char="F0E0"/>
      </w:r>
      <w:r w:rsidRPr="004E772F">
        <w:rPr>
          <w:lang w:val="fr-FR"/>
        </w:rPr>
        <w:t xml:space="preserve"> AUTOBOXING </w:t>
      </w:r>
      <w:r w:rsidR="0030520A">
        <w:rPr>
          <w:lang w:val="fr-FR"/>
        </w:rPr>
        <w:t>:</w:t>
      </w:r>
    </w:p>
    <w:p w14:paraId="675749FA" w14:textId="77777777" w:rsidR="004E772F" w:rsidRPr="004E772F" w:rsidRDefault="004E772F" w:rsidP="004E772F">
      <w:pPr>
        <w:spacing w:after="0"/>
        <w:rPr>
          <w:lang w:val="fr-FR"/>
        </w:rPr>
      </w:pPr>
    </w:p>
    <w:p w14:paraId="1ABDF189" w14:textId="77777777" w:rsidR="004E772F" w:rsidRPr="004E772F" w:rsidRDefault="004E772F" w:rsidP="004E772F">
      <w:pPr>
        <w:spacing w:after="0"/>
        <w:rPr>
          <w:rStyle w:val="Accentuation"/>
          <w:lang w:val="fr-FR"/>
        </w:rPr>
      </w:pPr>
      <w:r w:rsidRPr="004E772F">
        <w:rPr>
          <w:rStyle w:val="Accentuation"/>
          <w:lang w:val="fr-FR"/>
        </w:rPr>
        <w:t>deuxieme.add ('t' );</w:t>
      </w:r>
    </w:p>
    <w:p w14:paraId="03E7D5F6" w14:textId="77777777" w:rsidR="004E772F" w:rsidRPr="004E772F" w:rsidRDefault="004E772F" w:rsidP="004E772F">
      <w:pPr>
        <w:spacing w:after="0"/>
        <w:rPr>
          <w:lang w:val="fr-FR"/>
        </w:rPr>
      </w:pPr>
    </w:p>
    <w:p w14:paraId="7007F2E4" w14:textId="77777777" w:rsidR="004E772F" w:rsidRPr="004E772F" w:rsidRDefault="004E772F" w:rsidP="004E772F">
      <w:pPr>
        <w:spacing w:after="0"/>
        <w:rPr>
          <w:rStyle w:val="Accentuation"/>
          <w:lang w:val="fr-FR"/>
        </w:rPr>
      </w:pPr>
      <w:r w:rsidRPr="004E772F">
        <w:rPr>
          <w:rStyle w:val="Accentuation"/>
          <w:lang w:val="fr-FR"/>
        </w:rPr>
        <w:t>Character lettre = new Character ( 'y' );</w:t>
      </w:r>
    </w:p>
    <w:p w14:paraId="7BFDFB54" w14:textId="77777777" w:rsidR="004E772F" w:rsidRPr="004E772F" w:rsidRDefault="004E772F" w:rsidP="004E772F">
      <w:pPr>
        <w:spacing w:after="0"/>
        <w:rPr>
          <w:lang w:val="fr-FR"/>
        </w:rPr>
      </w:pPr>
    </w:p>
    <w:p w14:paraId="599FB1F0" w14:textId="77777777" w:rsidR="004E772F" w:rsidRPr="004E772F" w:rsidRDefault="004E772F" w:rsidP="004E772F">
      <w:pPr>
        <w:spacing w:after="0"/>
        <w:rPr>
          <w:rStyle w:val="Accentuation"/>
        </w:rPr>
      </w:pPr>
      <w:r w:rsidRPr="004E772F">
        <w:rPr>
          <w:rStyle w:val="Accentuation"/>
        </w:rPr>
        <w:t>deuxieme.insertElementAt ( lettre, 1 );</w:t>
      </w:r>
    </w:p>
    <w:p w14:paraId="5E7A17BB" w14:textId="77777777" w:rsidR="004E772F" w:rsidRPr="004E772F" w:rsidRDefault="004E772F" w:rsidP="004E772F">
      <w:pPr>
        <w:spacing w:after="0"/>
      </w:pPr>
    </w:p>
    <w:p w14:paraId="0CED4F15" w14:textId="19A39CD5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</w:rPr>
        <w:t>deuxieme.indexOf ('t');</w:t>
      </w:r>
      <w:r w:rsidRPr="004E772F">
        <w:t xml:space="preserve"> ?? </w:t>
      </w:r>
      <w:r w:rsidRPr="004E772F">
        <w:rPr>
          <w:lang w:val="fr-FR"/>
        </w:rPr>
        <w:t>=</w:t>
      </w:r>
      <w:r w:rsidR="00D96E7B">
        <w:rPr>
          <w:lang w:val="fr-FR"/>
        </w:rPr>
        <w:t xml:space="preserve"> 2</w:t>
      </w:r>
      <w:r w:rsidRPr="004E772F">
        <w:rPr>
          <w:lang w:val="fr-FR"/>
        </w:rPr>
        <w:t xml:space="preserve"> </w:t>
      </w:r>
    </w:p>
    <w:p w14:paraId="06FF8C8F" w14:textId="77777777" w:rsidR="004E772F" w:rsidRPr="004E772F" w:rsidRDefault="004E772F" w:rsidP="004E772F">
      <w:pPr>
        <w:spacing w:after="0"/>
        <w:rPr>
          <w:lang w:val="fr-FR"/>
        </w:rPr>
      </w:pPr>
    </w:p>
    <w:p w14:paraId="14BFF8B5" w14:textId="7D3F506E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  <w:lang w:val="fr-FR"/>
        </w:rPr>
        <w:t>deuxieme.size();??</w:t>
      </w:r>
      <w:r w:rsidRPr="004E772F">
        <w:rPr>
          <w:lang w:val="fr-FR"/>
        </w:rPr>
        <w:t xml:space="preserve"> = </w:t>
      </w:r>
      <w:r w:rsidRPr="004E772F">
        <w:rPr>
          <w:lang w:val="fr-FR"/>
        </w:rPr>
        <w:tab/>
      </w:r>
      <w:r w:rsidR="00D96E7B">
        <w:rPr>
          <w:lang w:val="fr-FR"/>
        </w:rPr>
        <w:t>3</w:t>
      </w:r>
    </w:p>
    <w:p w14:paraId="23B4F86B" w14:textId="77777777" w:rsidR="004E772F" w:rsidRPr="004E772F" w:rsidRDefault="004E772F" w:rsidP="004E772F">
      <w:pPr>
        <w:spacing w:after="0"/>
        <w:rPr>
          <w:lang w:val="fr-FR"/>
        </w:rPr>
      </w:pPr>
    </w:p>
    <w:p w14:paraId="70AAF157" w14:textId="34C45CC4" w:rsidR="004E772F" w:rsidRPr="004E772F" w:rsidRDefault="004E772F" w:rsidP="004E772F">
      <w:pPr>
        <w:spacing w:after="0"/>
        <w:rPr>
          <w:lang w:val="fr-FR"/>
        </w:rPr>
      </w:pPr>
      <w:r w:rsidRPr="004E772F">
        <w:rPr>
          <w:rStyle w:val="Accentuation"/>
          <w:lang w:val="fr-FR"/>
        </w:rPr>
        <w:lastRenderedPageBreak/>
        <w:t>deuxieme.capacity();</w:t>
      </w:r>
      <w:r w:rsidR="0030520A">
        <w:rPr>
          <w:lang w:val="fr-FR"/>
        </w:rPr>
        <w:t xml:space="preserve"> ?? = </w:t>
      </w:r>
      <w:r w:rsidR="00D96E7B">
        <w:rPr>
          <w:lang w:val="fr-FR"/>
        </w:rPr>
        <w:t>4</w:t>
      </w:r>
    </w:p>
    <w:p w14:paraId="68F999F4" w14:textId="77777777" w:rsidR="004E772F" w:rsidRPr="004E772F" w:rsidRDefault="004E772F" w:rsidP="004E772F">
      <w:pPr>
        <w:spacing w:after="0"/>
        <w:rPr>
          <w:lang w:val="fr-FR"/>
        </w:rPr>
      </w:pPr>
    </w:p>
    <w:p w14:paraId="4A940F84" w14:textId="5A7790C1" w:rsidR="004E772F" w:rsidRPr="004E772F" w:rsidRDefault="004E772F" w:rsidP="004E772F">
      <w:pPr>
        <w:spacing w:after="0"/>
      </w:pPr>
      <w:r w:rsidRPr="004E772F">
        <w:rPr>
          <w:rStyle w:val="Accentuation"/>
        </w:rPr>
        <w:t>troisieme.insertElementAt (22.2 , 7 );</w:t>
      </w:r>
      <w:r w:rsidRPr="004E772F">
        <w:t xml:space="preserve"> ??</w:t>
      </w:r>
      <w:r w:rsidR="0030520A">
        <w:t xml:space="preserve"> = </w:t>
      </w:r>
      <w:r w:rsidR="00D96E7B">
        <w:t xml:space="preserve">on ne peut pas laisser d espace vide avant l indice 7 </w:t>
      </w:r>
    </w:p>
    <w:p w14:paraId="2D2407AE" w14:textId="77777777" w:rsidR="004E772F" w:rsidRPr="004E772F" w:rsidRDefault="004E772F" w:rsidP="004E772F">
      <w:pPr>
        <w:spacing w:after="0"/>
      </w:pPr>
    </w:p>
    <w:p w14:paraId="5A47780C" w14:textId="77777777" w:rsidR="004E772F" w:rsidRPr="00FA2437" w:rsidRDefault="004E772F" w:rsidP="004E772F">
      <w:pPr>
        <w:spacing w:after="0"/>
      </w:pPr>
      <w:r w:rsidRPr="004E772F">
        <w:rPr>
          <w:rStyle w:val="Accentuation"/>
        </w:rPr>
        <w:t>deuxieme.remove ( lettre );</w:t>
      </w:r>
      <w:r w:rsidRPr="004E772F">
        <w:t xml:space="preserve"> ?? </w:t>
      </w:r>
      <w:r w:rsidR="0030520A" w:rsidRPr="00FA2437">
        <w:t xml:space="preserve">= </w:t>
      </w:r>
    </w:p>
    <w:p w14:paraId="02D55C66" w14:textId="77777777" w:rsidR="004E772F" w:rsidRPr="00FA2437" w:rsidRDefault="004E772F" w:rsidP="004E772F">
      <w:pPr>
        <w:spacing w:after="0"/>
      </w:pPr>
    </w:p>
    <w:p w14:paraId="4E466815" w14:textId="77777777" w:rsidR="004E772F" w:rsidRPr="002D0F84" w:rsidRDefault="004E772F" w:rsidP="004E772F">
      <w:pPr>
        <w:spacing w:after="0"/>
      </w:pPr>
      <w:r w:rsidRPr="00FA2437">
        <w:rPr>
          <w:rStyle w:val="Accentuation"/>
        </w:rPr>
        <w:t>deuxieme.indexOf ( new Character ('u') );</w:t>
      </w:r>
      <w:r w:rsidR="0030520A" w:rsidRPr="00FA2437">
        <w:t xml:space="preserve"> ?? </w:t>
      </w:r>
      <w:r w:rsidR="0030520A" w:rsidRPr="002D0F84">
        <w:t xml:space="preserve">= </w:t>
      </w:r>
    </w:p>
    <w:p w14:paraId="7E13BBDA" w14:textId="77777777" w:rsidR="004E772F" w:rsidRPr="002D0F84" w:rsidRDefault="004E772F" w:rsidP="004E772F">
      <w:pPr>
        <w:spacing w:after="0"/>
      </w:pPr>
    </w:p>
    <w:p w14:paraId="561AA350" w14:textId="77777777" w:rsidR="004E772F" w:rsidRDefault="004E772F" w:rsidP="004E772F">
      <w:pPr>
        <w:spacing w:after="0"/>
      </w:pPr>
      <w:r w:rsidRPr="002D0F84">
        <w:rPr>
          <w:rStyle w:val="Accentuation"/>
        </w:rPr>
        <w:t>premier.remove ( 4 );??</w:t>
      </w:r>
      <w:r w:rsidR="0030520A" w:rsidRPr="002D0F84">
        <w:t xml:space="preserve"> = </w:t>
      </w:r>
    </w:p>
    <w:p w14:paraId="6F6DD191" w14:textId="77777777" w:rsidR="002D0F84" w:rsidRDefault="002D0F84" w:rsidP="004E772F">
      <w:pPr>
        <w:spacing w:after="0"/>
      </w:pPr>
    </w:p>
    <w:p w14:paraId="1BB50E18" w14:textId="06599976" w:rsidR="002D0F84" w:rsidRPr="002D0F84" w:rsidRDefault="002D0F84" w:rsidP="004E772F">
      <w:pPr>
        <w:spacing w:after="0"/>
        <w:rPr>
          <w:rFonts w:ascii="Courier New" w:hAnsi="Courier New" w:cs="Courier New"/>
        </w:rPr>
      </w:pPr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me.add(5.5);</w:t>
      </w:r>
    </w:p>
    <w:p w14:paraId="67663499" w14:textId="77777777" w:rsidR="002D0F84" w:rsidRPr="002D0F84" w:rsidRDefault="002D0F84" w:rsidP="004E772F">
      <w:pPr>
        <w:spacing w:after="0"/>
        <w:rPr>
          <w:rFonts w:ascii="Courier New" w:hAnsi="Courier New" w:cs="Courier New"/>
        </w:rPr>
      </w:pPr>
    </w:p>
    <w:p w14:paraId="3AA46DBA" w14:textId="444874CA" w:rsidR="002D0F84" w:rsidRDefault="002D0F84" w:rsidP="004E772F">
      <w:pPr>
        <w:spacing w:after="0"/>
        <w:rPr>
          <w:rFonts w:ascii="Courier New" w:hAnsi="Courier New" w:cs="Courier New"/>
        </w:rPr>
      </w:pPr>
      <w:r w:rsidRPr="002D0F84">
        <w:rPr>
          <w:rFonts w:ascii="Courier New" w:hAnsi="Courier New" w:cs="Courier New"/>
        </w:rPr>
        <w:t>troisième.add(6.5);</w:t>
      </w:r>
    </w:p>
    <w:p w14:paraId="0784F2C7" w14:textId="77777777" w:rsidR="002D0F84" w:rsidRDefault="002D0F84" w:rsidP="004E772F">
      <w:pPr>
        <w:spacing w:after="0"/>
        <w:rPr>
          <w:rFonts w:ascii="Courier New" w:hAnsi="Courier New" w:cs="Courier New"/>
        </w:rPr>
      </w:pPr>
    </w:p>
    <w:p w14:paraId="326B87AE" w14:textId="77777777" w:rsidR="002D0F84" w:rsidRPr="002D0F84" w:rsidRDefault="002D0F84" w:rsidP="002D0F84">
      <w:pPr>
        <w:spacing w:after="0"/>
        <w:rPr>
          <w:rFonts w:ascii="Courier New" w:hAnsi="Courier New" w:cs="Courier New"/>
        </w:rPr>
      </w:pPr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me.add(5.5);</w:t>
      </w:r>
    </w:p>
    <w:p w14:paraId="6240E10C" w14:textId="77777777" w:rsidR="002D0F84" w:rsidRPr="002D0F84" w:rsidRDefault="002D0F84" w:rsidP="002D0F84">
      <w:pPr>
        <w:spacing w:after="0"/>
        <w:rPr>
          <w:rFonts w:ascii="Courier New" w:hAnsi="Courier New" w:cs="Courier New"/>
        </w:rPr>
      </w:pPr>
    </w:p>
    <w:p w14:paraId="6E066418" w14:textId="796BBC8A" w:rsidR="002D0F84" w:rsidRPr="002D0F84" w:rsidRDefault="002D0F84" w:rsidP="002D0F84">
      <w:pPr>
        <w:spacing w:after="0"/>
        <w:rPr>
          <w:rFonts w:ascii="Courier New" w:hAnsi="Courier New" w:cs="Courier New"/>
        </w:rPr>
      </w:pPr>
      <w:r w:rsidRPr="002D0F84">
        <w:rPr>
          <w:rFonts w:ascii="Courier New" w:hAnsi="Courier New" w:cs="Courier New"/>
        </w:rPr>
        <w:t>troisi</w:t>
      </w:r>
      <w:r>
        <w:rPr>
          <w:rFonts w:ascii="Courier New" w:hAnsi="Courier New" w:cs="Courier New"/>
        </w:rPr>
        <w:t>e</w:t>
      </w:r>
      <w:r w:rsidRPr="002D0F84">
        <w:rPr>
          <w:rFonts w:ascii="Courier New" w:hAnsi="Courier New" w:cs="Courier New"/>
        </w:rPr>
        <w:t>me.add(</w:t>
      </w:r>
      <w:r>
        <w:rPr>
          <w:rFonts w:ascii="Courier New" w:hAnsi="Courier New" w:cs="Courier New"/>
        </w:rPr>
        <w:t>9</w:t>
      </w:r>
      <w:r w:rsidRPr="002D0F84">
        <w:rPr>
          <w:rFonts w:ascii="Courier New" w:hAnsi="Courier New" w:cs="Courier New"/>
        </w:rPr>
        <w:t>);</w:t>
      </w:r>
    </w:p>
    <w:p w14:paraId="6635A0ED" w14:textId="77777777" w:rsidR="002D0F84" w:rsidRPr="002D0F84" w:rsidRDefault="002D0F84" w:rsidP="004E772F">
      <w:pPr>
        <w:spacing w:after="0"/>
        <w:rPr>
          <w:rFonts w:ascii="Courier New" w:hAnsi="Courier New" w:cs="Courier New"/>
        </w:rPr>
      </w:pPr>
    </w:p>
    <w:p w14:paraId="56F81D7C" w14:textId="77777777" w:rsidR="004E772F" w:rsidRPr="002D0F84" w:rsidRDefault="004E772F" w:rsidP="004E772F">
      <w:pPr>
        <w:spacing w:after="0"/>
      </w:pPr>
    </w:p>
    <w:p w14:paraId="07900DB2" w14:textId="77777777" w:rsidR="004E772F" w:rsidRPr="002D0F84" w:rsidRDefault="004E772F" w:rsidP="004E772F">
      <w:pPr>
        <w:spacing w:after="0"/>
      </w:pPr>
    </w:p>
    <w:p w14:paraId="3C6A0B81" w14:textId="37F93400" w:rsidR="009048DE" w:rsidRDefault="002D0F84" w:rsidP="00065281">
      <w:pPr>
        <w:spacing w:after="0"/>
      </w:pPr>
      <w:r>
        <w:t>à l'aide d'une boucle for, afficher la somme des éléments présent dans le troisième vecteur :</w:t>
      </w:r>
    </w:p>
    <w:p w14:paraId="6E4CBDD6" w14:textId="111BB2C8" w:rsidR="00D96E7B" w:rsidRDefault="00D96E7B" w:rsidP="00065281">
      <w:pPr>
        <w:spacing w:after="0"/>
      </w:pPr>
    </w:p>
    <w:p w14:paraId="6EA655D4" w14:textId="042435BA" w:rsidR="00D96E7B" w:rsidRPr="00451EE4" w:rsidRDefault="00451EE4" w:rsidP="00065281">
      <w:pPr>
        <w:spacing w:after="0"/>
        <w:rPr>
          <w:lang w:val="en-CA"/>
        </w:rPr>
      </w:pPr>
      <w:r w:rsidRPr="00451EE4">
        <w:rPr>
          <w:lang w:val="en-CA"/>
        </w:rPr>
        <w:t>for (</w:t>
      </w:r>
      <w:r>
        <w:rPr>
          <w:lang w:val="en-CA"/>
        </w:rPr>
        <w:t>int</w:t>
      </w:r>
      <w:r w:rsidRPr="00451EE4">
        <w:rPr>
          <w:lang w:val="en-CA"/>
        </w:rPr>
        <w:t xml:space="preserve"> i = 0; double </w:t>
      </w:r>
      <w:r w:rsidRPr="00451EE4">
        <w:rPr>
          <w:rFonts w:ascii="Cambria" w:hAnsi="Cambria"/>
          <w:lang w:val="en-CA"/>
        </w:rPr>
        <w:t>&lt; troisième.</w:t>
      </w:r>
      <w:r>
        <w:rPr>
          <w:rFonts w:ascii="Cambria" w:hAnsi="Cambria"/>
          <w:lang w:val="en-CA"/>
        </w:rPr>
        <w:t>size()</w:t>
      </w:r>
      <w:r w:rsidRPr="00451EE4">
        <w:rPr>
          <w:rFonts w:ascii="Cambria" w:hAnsi="Cambria"/>
          <w:lang w:val="en-CA"/>
        </w:rPr>
        <w:t>; i ++</w:t>
      </w:r>
      <w:r w:rsidRPr="00451EE4">
        <w:rPr>
          <w:lang w:val="en-CA"/>
        </w:rPr>
        <w:t>){</w:t>
      </w:r>
    </w:p>
    <w:p w14:paraId="24C0CDDA" w14:textId="7733AF34" w:rsidR="00451EE4" w:rsidRDefault="00451EE4" w:rsidP="00065281">
      <w:pPr>
        <w:spacing w:after="0"/>
        <w:rPr>
          <w:lang w:val="en-CA"/>
        </w:rPr>
      </w:pPr>
      <w:r>
        <w:rPr>
          <w:lang w:val="en-CA"/>
        </w:rPr>
        <w:tab/>
        <w:t>somme += troisieme.get(i);</w:t>
      </w:r>
    </w:p>
    <w:p w14:paraId="5E99C6A7" w14:textId="1F29E19C" w:rsidR="00451EE4" w:rsidRPr="00451EE4" w:rsidRDefault="00451EE4" w:rsidP="00065281">
      <w:pPr>
        <w:spacing w:after="0"/>
        <w:rPr>
          <w:lang w:val="en-CA"/>
        </w:rPr>
      </w:pPr>
      <w:r>
        <w:rPr>
          <w:lang w:val="en-CA"/>
        </w:rPr>
        <w:t>}</w:t>
      </w:r>
    </w:p>
    <w:p w14:paraId="4AAC045F" w14:textId="77777777" w:rsidR="002D0F84" w:rsidRPr="00451EE4" w:rsidRDefault="002D0F84" w:rsidP="00065281">
      <w:pPr>
        <w:spacing w:after="0"/>
        <w:rPr>
          <w:lang w:val="en-CA"/>
        </w:rPr>
      </w:pPr>
    </w:p>
    <w:p w14:paraId="150D524F" w14:textId="77777777" w:rsidR="002D0F84" w:rsidRPr="00451EE4" w:rsidRDefault="002D0F84" w:rsidP="00065281">
      <w:pPr>
        <w:spacing w:after="0"/>
        <w:rPr>
          <w:lang w:val="en-CA"/>
        </w:rPr>
      </w:pPr>
    </w:p>
    <w:p w14:paraId="25EB8C52" w14:textId="77777777" w:rsidR="002D0F84" w:rsidRPr="00451EE4" w:rsidRDefault="002D0F84" w:rsidP="00065281">
      <w:pPr>
        <w:spacing w:after="0"/>
        <w:rPr>
          <w:lang w:val="en-CA"/>
        </w:rPr>
      </w:pPr>
    </w:p>
    <w:p w14:paraId="491436BA" w14:textId="77777777" w:rsidR="002D0F84" w:rsidRPr="00451EE4" w:rsidRDefault="002D0F84" w:rsidP="00065281">
      <w:pPr>
        <w:spacing w:after="0"/>
        <w:rPr>
          <w:lang w:val="en-CA"/>
        </w:rPr>
      </w:pPr>
    </w:p>
    <w:p w14:paraId="1DB22AF2" w14:textId="77777777" w:rsidR="002D0F84" w:rsidRPr="00451EE4" w:rsidRDefault="002D0F84" w:rsidP="00065281">
      <w:pPr>
        <w:spacing w:after="0"/>
        <w:rPr>
          <w:lang w:val="en-CA"/>
        </w:rPr>
      </w:pPr>
    </w:p>
    <w:p w14:paraId="7174577D" w14:textId="77777777" w:rsidR="002D0F84" w:rsidRPr="00451EE4" w:rsidRDefault="002D0F84" w:rsidP="00065281">
      <w:pPr>
        <w:spacing w:after="0"/>
        <w:rPr>
          <w:lang w:val="en-CA"/>
        </w:rPr>
      </w:pPr>
    </w:p>
    <w:p w14:paraId="09B65CC1" w14:textId="77777777" w:rsidR="002D0F84" w:rsidRPr="00451EE4" w:rsidRDefault="002D0F84" w:rsidP="00065281">
      <w:pPr>
        <w:spacing w:after="0"/>
        <w:rPr>
          <w:lang w:val="en-CA"/>
        </w:rPr>
      </w:pPr>
    </w:p>
    <w:p w14:paraId="0BF69D0A" w14:textId="77777777" w:rsidR="002D0F84" w:rsidRPr="00451EE4" w:rsidRDefault="002D0F84" w:rsidP="00065281">
      <w:pPr>
        <w:spacing w:after="0"/>
        <w:rPr>
          <w:lang w:val="en-CA"/>
        </w:rPr>
      </w:pPr>
    </w:p>
    <w:p w14:paraId="277D8B81" w14:textId="77777777" w:rsidR="002D0F84" w:rsidRPr="00451EE4" w:rsidRDefault="002D0F84" w:rsidP="00065281">
      <w:pPr>
        <w:spacing w:after="0"/>
        <w:rPr>
          <w:lang w:val="en-CA"/>
        </w:rPr>
      </w:pPr>
    </w:p>
    <w:p w14:paraId="21BB5120" w14:textId="77777777" w:rsidR="002D0F84" w:rsidRPr="00451EE4" w:rsidRDefault="002D0F84" w:rsidP="00065281">
      <w:pPr>
        <w:spacing w:after="0"/>
        <w:rPr>
          <w:lang w:val="en-CA"/>
        </w:rPr>
      </w:pPr>
    </w:p>
    <w:p w14:paraId="43F69BA3" w14:textId="14D55ACD" w:rsidR="002D0F84" w:rsidRDefault="002D0F84" w:rsidP="00065281">
      <w:pPr>
        <w:spacing w:after="0"/>
      </w:pPr>
      <w:r>
        <w:t>Utiliser une boucle for améliorée pour le faire :</w:t>
      </w:r>
    </w:p>
    <w:p w14:paraId="58091628" w14:textId="1F8350BA" w:rsidR="00451EE4" w:rsidRPr="00451EE4" w:rsidRDefault="00451EE4" w:rsidP="00065281">
      <w:pPr>
        <w:spacing w:after="0"/>
        <w:rPr>
          <w:lang w:val="en-CA"/>
        </w:rPr>
      </w:pPr>
      <w:r w:rsidRPr="00451EE4">
        <w:rPr>
          <w:lang w:val="en-CA"/>
        </w:rPr>
        <w:t>Do</w:t>
      </w:r>
      <w:r>
        <w:rPr>
          <w:lang w:val="en-CA"/>
        </w:rPr>
        <w:t>uble somme=0;</w:t>
      </w:r>
    </w:p>
    <w:p w14:paraId="7ACB7309" w14:textId="0BBCAEF7" w:rsidR="00451EE4" w:rsidRDefault="00451EE4" w:rsidP="00065281">
      <w:pPr>
        <w:spacing w:after="0"/>
        <w:rPr>
          <w:lang w:val="en-CA"/>
        </w:rPr>
      </w:pPr>
      <w:r w:rsidRPr="00451EE4">
        <w:rPr>
          <w:lang w:val="en-CA"/>
        </w:rPr>
        <w:t>For (Double d : troisieme)</w:t>
      </w:r>
    </w:p>
    <w:p w14:paraId="6090E077" w14:textId="67BDC8DA" w:rsidR="00451EE4" w:rsidRPr="00451EE4" w:rsidRDefault="00451EE4" w:rsidP="00065281">
      <w:pPr>
        <w:spacing w:after="0"/>
        <w:rPr>
          <w:lang w:val="en-CA"/>
        </w:rPr>
      </w:pPr>
      <w:r>
        <w:rPr>
          <w:lang w:val="en-CA"/>
        </w:rPr>
        <w:tab/>
        <w:t>Somme +=d</w:t>
      </w:r>
    </w:p>
    <w:sectPr w:rsidR="00451EE4" w:rsidRPr="00451EE4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D6B8" w14:textId="77777777" w:rsidR="005A0929" w:rsidRDefault="005A0929" w:rsidP="00270E1A">
      <w:pPr>
        <w:spacing w:after="0" w:line="240" w:lineRule="auto"/>
      </w:pPr>
      <w:r>
        <w:separator/>
      </w:r>
    </w:p>
  </w:endnote>
  <w:endnote w:type="continuationSeparator" w:id="0">
    <w:p w14:paraId="77CBC78D" w14:textId="77777777" w:rsidR="005A0929" w:rsidRDefault="005A0929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FC7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6DB60952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99C6" w14:textId="77777777" w:rsidR="005A0929" w:rsidRDefault="005A0929" w:rsidP="00270E1A">
      <w:pPr>
        <w:spacing w:after="0" w:line="240" w:lineRule="auto"/>
      </w:pPr>
      <w:r>
        <w:separator/>
      </w:r>
    </w:p>
  </w:footnote>
  <w:footnote w:type="continuationSeparator" w:id="0">
    <w:p w14:paraId="04CDFE02" w14:textId="77777777" w:rsidR="005A0929" w:rsidRDefault="005A0929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DA92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A60413">
      <w:rPr>
        <w:i/>
        <w:color w:val="5B9BD5" w:themeColor="accent1"/>
      </w:rPr>
      <w:t>C34– Prog. Orientée objet I</w:t>
    </w:r>
  </w:p>
  <w:p w14:paraId="65200095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8F4"/>
    <w:multiLevelType w:val="hybridMultilevel"/>
    <w:tmpl w:val="5C884DE4"/>
    <w:lvl w:ilvl="0" w:tplc="991EBCC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C7466"/>
    <w:multiLevelType w:val="hybridMultilevel"/>
    <w:tmpl w:val="6F06C8B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B6B94"/>
    <w:multiLevelType w:val="hybridMultilevel"/>
    <w:tmpl w:val="45F41F20"/>
    <w:lvl w:ilvl="0" w:tplc="AC6E7128">
      <w:start w:val="1"/>
      <w:numFmt w:val="bullet"/>
      <w:lvlText w:val=""/>
      <w:lvlJc w:val="left"/>
      <w:pPr>
        <w:tabs>
          <w:tab w:val="num" w:pos="1425"/>
        </w:tabs>
        <w:ind w:left="1425" w:hanging="360"/>
      </w:pPr>
      <w:rPr>
        <w:rFonts w:ascii="Wingdings 2" w:hAnsi="Wingdings 2" w:hint="default"/>
        <w:caps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1489518">
    <w:abstractNumId w:val="1"/>
  </w:num>
  <w:num w:numId="2" w16cid:durableId="182213268">
    <w:abstractNumId w:val="2"/>
  </w:num>
  <w:num w:numId="3" w16cid:durableId="150454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2F"/>
    <w:rsid w:val="00065281"/>
    <w:rsid w:val="00270E1A"/>
    <w:rsid w:val="002D0F84"/>
    <w:rsid w:val="0030520A"/>
    <w:rsid w:val="00353FD0"/>
    <w:rsid w:val="003E4ABC"/>
    <w:rsid w:val="00416067"/>
    <w:rsid w:val="00451EE4"/>
    <w:rsid w:val="00462291"/>
    <w:rsid w:val="004E772F"/>
    <w:rsid w:val="005A0929"/>
    <w:rsid w:val="00757796"/>
    <w:rsid w:val="00827664"/>
    <w:rsid w:val="009048DE"/>
    <w:rsid w:val="00962A15"/>
    <w:rsid w:val="009B26B8"/>
    <w:rsid w:val="009C5E19"/>
    <w:rsid w:val="00A60413"/>
    <w:rsid w:val="00A71027"/>
    <w:rsid w:val="00A7627E"/>
    <w:rsid w:val="00B320BB"/>
    <w:rsid w:val="00CB3280"/>
    <w:rsid w:val="00D832B4"/>
    <w:rsid w:val="00D96E7B"/>
    <w:rsid w:val="00DA1C41"/>
    <w:rsid w:val="00E65254"/>
    <w:rsid w:val="00F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655D"/>
  <w15:chartTrackingRefBased/>
  <w15:docId w15:val="{3135012E-9E75-4EBD-809E-925A600D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30520A"/>
    <w:rPr>
      <w:color w:val="808080"/>
    </w:rPr>
  </w:style>
  <w:style w:type="paragraph" w:styleId="Paragraphedeliste">
    <w:name w:val="List Paragraph"/>
    <w:basedOn w:val="Normal"/>
    <w:uiPriority w:val="34"/>
    <w:qFormat/>
    <w:rsid w:val="00D8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94DFF-AC7E-4EEE-97D1-8C3DFABF9D0E}"/>
      </w:docPartPr>
      <w:docPartBody>
        <w:p w:rsidR="00E7729F" w:rsidRDefault="00BA76D2">
          <w:r w:rsidRPr="008457C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D2"/>
    <w:rsid w:val="002841BB"/>
    <w:rsid w:val="006C578F"/>
    <w:rsid w:val="00B202D4"/>
    <w:rsid w:val="00BA76D2"/>
    <w:rsid w:val="00E7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76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96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Dilion Laurentiu</cp:lastModifiedBy>
  <cp:revision>6</cp:revision>
  <dcterms:created xsi:type="dcterms:W3CDTF">2015-09-04T13:08:00Z</dcterms:created>
  <dcterms:modified xsi:type="dcterms:W3CDTF">2024-02-06T14:55:00Z</dcterms:modified>
</cp:coreProperties>
</file>